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845" w:rsidRDefault="00A25E98" w:rsidP="00A25E98">
      <w:pPr>
        <w:jc w:val="center"/>
      </w:pPr>
      <w:r>
        <w:rPr>
          <w:noProof/>
        </w:rPr>
        <w:drawing>
          <wp:inline distT="0" distB="0" distL="0" distR="0" wp14:anchorId="40A71D45" wp14:editId="661AB28F">
            <wp:extent cx="2846717" cy="30053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ian_Institute_of_Technology_(Indian_School_of_Mines),_Dhanbad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17" cy="30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84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196359</wp:posOffset>
                </wp:positionV>
                <wp:extent cx="7315200" cy="1215391"/>
                <wp:effectExtent l="0" t="0" r="127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7BD36ECC" id="Group 149" o:spid="_x0000_s1026" style="position:absolute;margin-left:0;margin-top:15.45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00a0b8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<v:fill r:id="rId10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715845" w:rsidRDefault="00715845" w:rsidP="00715845">
      <w:pPr>
        <w:jc w:val="center"/>
        <w:rPr>
          <w:sz w:val="44"/>
          <w:szCs w:val="44"/>
        </w:rPr>
      </w:pPr>
      <w:r>
        <w:rPr>
          <w:sz w:val="44"/>
          <w:szCs w:val="44"/>
        </w:rPr>
        <w:t>A Project Synopsis</w:t>
      </w:r>
    </w:p>
    <w:p w:rsidR="00715845" w:rsidRDefault="00715845" w:rsidP="00715845">
      <w:pPr>
        <w:jc w:val="center"/>
        <w:rPr>
          <w:sz w:val="44"/>
          <w:szCs w:val="44"/>
        </w:rPr>
      </w:pPr>
      <w:r>
        <w:rPr>
          <w:sz w:val="44"/>
          <w:szCs w:val="44"/>
        </w:rPr>
        <w:t>On</w:t>
      </w:r>
    </w:p>
    <w:p w:rsidR="00715845" w:rsidRPr="00A25E98" w:rsidRDefault="00991DE7" w:rsidP="00A25E98">
      <w:pPr>
        <w:jc w:val="center"/>
        <w:rPr>
          <w:color w:val="00A0B8" w:themeColor="accent1"/>
          <w:sz w:val="44"/>
          <w:szCs w:val="44"/>
        </w:rPr>
      </w:pPr>
      <w:r w:rsidRPr="00A25E98">
        <w:rPr>
          <w:color w:val="00A0B8" w:themeColor="accent1"/>
          <w:sz w:val="44"/>
          <w:szCs w:val="44"/>
        </w:rPr>
        <w:t>“Automation to facilitate the metrology of ALH fuel Probe”</w:t>
      </w:r>
      <w:bookmarkStart w:id="0" w:name="_GoBack"/>
      <w:bookmarkEnd w:id="0"/>
    </w:p>
    <w:p w:rsidR="00D66E89" w:rsidRDefault="00A25E98" w:rsidP="00D66E89">
      <w:pPr>
        <w:jc w:val="center"/>
        <w:rPr>
          <w:sz w:val="32"/>
          <w:szCs w:val="32"/>
        </w:rPr>
      </w:pPr>
      <w:r w:rsidRPr="00A25E98">
        <w:rPr>
          <w:sz w:val="32"/>
          <w:szCs w:val="32"/>
        </w:rPr>
        <w:t>Submitted by</w:t>
      </w:r>
    </w:p>
    <w:p w:rsidR="00A25E98" w:rsidRPr="00D66E89" w:rsidRDefault="00A25E98" w:rsidP="00D66E89">
      <w:pPr>
        <w:jc w:val="center"/>
        <w:rPr>
          <w:sz w:val="32"/>
          <w:szCs w:val="32"/>
        </w:rPr>
      </w:pPr>
      <w:r w:rsidRPr="00D66E89">
        <w:rPr>
          <w:color w:val="0070C0"/>
          <w:sz w:val="32"/>
          <w:szCs w:val="32"/>
        </w:rPr>
        <w:t xml:space="preserve">Ram Mohan Rao                        </w:t>
      </w:r>
      <w:r w:rsidR="00D66E89">
        <w:rPr>
          <w:color w:val="0070C0"/>
          <w:sz w:val="32"/>
          <w:szCs w:val="32"/>
        </w:rPr>
        <w:t xml:space="preserve">                    </w:t>
      </w:r>
      <w:r w:rsidRPr="00D66E89">
        <w:rPr>
          <w:color w:val="0070C0"/>
          <w:sz w:val="32"/>
          <w:szCs w:val="32"/>
        </w:rPr>
        <w:t xml:space="preserve">     Yashaswi Karnati</w:t>
      </w:r>
    </w:p>
    <w:p w:rsidR="00991DE7" w:rsidRPr="00D66E89" w:rsidRDefault="00991DE7" w:rsidP="00A25E98">
      <w:pPr>
        <w:jc w:val="center"/>
        <w:rPr>
          <w:color w:val="00A0B8" w:themeColor="accent1"/>
          <w:sz w:val="40"/>
          <w:szCs w:val="40"/>
        </w:rPr>
      </w:pPr>
      <w:r w:rsidRPr="00D66E89">
        <w:rPr>
          <w:color w:val="00A0B8" w:themeColor="accent1"/>
          <w:sz w:val="40"/>
          <w:szCs w:val="40"/>
        </w:rPr>
        <w:t>Hindustan Aeronautics Limited</w:t>
      </w:r>
    </w:p>
    <w:p w:rsidR="00A25E98" w:rsidRDefault="00991DE7" w:rsidP="00A25E98">
      <w:pPr>
        <w:jc w:val="center"/>
        <w:rPr>
          <w:sz w:val="40"/>
          <w:szCs w:val="40"/>
        </w:rPr>
      </w:pPr>
      <w:r w:rsidRPr="00A25E98">
        <w:rPr>
          <w:sz w:val="40"/>
          <w:szCs w:val="40"/>
        </w:rPr>
        <w:t>Helicopter-MRO Division Bengaluru</w:t>
      </w:r>
    </w:p>
    <w:p w:rsidR="00D66E89" w:rsidRDefault="00D66E89" w:rsidP="00A25E98">
      <w:pPr>
        <w:jc w:val="center"/>
        <w:rPr>
          <w:sz w:val="40"/>
          <w:szCs w:val="40"/>
        </w:rPr>
      </w:pPr>
      <w:r>
        <w:rPr>
          <w:sz w:val="40"/>
          <w:szCs w:val="40"/>
        </w:rPr>
        <w:t>Under the Guidance of</w:t>
      </w:r>
    </w:p>
    <w:p w:rsidR="005A659F" w:rsidRDefault="00A25E98" w:rsidP="005A659F">
      <w:pPr>
        <w:tabs>
          <w:tab w:val="right" w:pos="8640"/>
        </w:tabs>
        <w:rPr>
          <w:color w:val="0070C0"/>
          <w:sz w:val="32"/>
          <w:szCs w:val="32"/>
        </w:rPr>
      </w:pPr>
      <w:r w:rsidRPr="00D66E89">
        <w:rPr>
          <w:color w:val="0070C0"/>
          <w:sz w:val="32"/>
          <w:szCs w:val="32"/>
        </w:rPr>
        <w:t xml:space="preserve">S. Mehboob Basha  </w:t>
      </w:r>
      <w:r w:rsidR="00D66E89">
        <w:rPr>
          <w:color w:val="0070C0"/>
          <w:sz w:val="32"/>
          <w:szCs w:val="32"/>
        </w:rPr>
        <w:t xml:space="preserve">                                       </w:t>
      </w:r>
      <w:r w:rsidRPr="00D66E89">
        <w:rPr>
          <w:color w:val="0070C0"/>
          <w:sz w:val="32"/>
          <w:szCs w:val="32"/>
        </w:rPr>
        <w:t xml:space="preserve"> Shamit Gupta</w:t>
      </w:r>
    </w:p>
    <w:p w:rsidR="005A659F" w:rsidRPr="005A659F" w:rsidRDefault="005A659F" w:rsidP="005A659F">
      <w:pPr>
        <w:tabs>
          <w:tab w:val="right" w:pos="8640"/>
        </w:tabs>
        <w:rPr>
          <w:color w:val="0070C0"/>
          <w:sz w:val="20"/>
          <w:szCs w:val="20"/>
        </w:rPr>
      </w:pPr>
      <w:r w:rsidRPr="005A659F">
        <w:rPr>
          <w:sz w:val="20"/>
          <w:szCs w:val="20"/>
        </w:rPr>
        <w:t xml:space="preserve">Helicopter Division, MRO, HAL                                      </w:t>
      </w:r>
      <w:r>
        <w:rPr>
          <w:sz w:val="20"/>
          <w:szCs w:val="20"/>
        </w:rPr>
        <w:t xml:space="preserve">                   </w:t>
      </w:r>
      <w:r w:rsidRPr="005A659F">
        <w:rPr>
          <w:sz w:val="20"/>
          <w:szCs w:val="20"/>
        </w:rPr>
        <w:t xml:space="preserve">    </w:t>
      </w:r>
      <w:r w:rsidRPr="005A659F">
        <w:rPr>
          <w:sz w:val="20"/>
          <w:szCs w:val="20"/>
        </w:rPr>
        <w:t>Helicopter Division, MRO, HAL</w:t>
      </w:r>
    </w:p>
    <w:sectPr w:rsidR="005A659F" w:rsidRPr="005A659F" w:rsidSect="000640FE">
      <w:pgSz w:w="12240" w:h="15840"/>
      <w:pgMar w:top="1728" w:right="1800" w:bottom="1440" w:left="1800" w:header="720" w:footer="720" w:gutter="0"/>
      <w:pgBorders w:offsetFrom="page">
        <w:top w:val="thickThinSmallGap" w:sz="18" w:space="24" w:color="00A0B8" w:themeColor="accent1"/>
        <w:left w:val="thickThinSmallGap" w:sz="18" w:space="24" w:color="00A0B8" w:themeColor="accent1"/>
        <w:bottom w:val="thinThickSmallGap" w:sz="18" w:space="24" w:color="00A0B8" w:themeColor="accent1"/>
        <w:right w:val="thinThickSmallGap" w:sz="18" w:space="24" w:color="00A0B8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045" w:rsidRDefault="00587045" w:rsidP="00C6554A">
      <w:pPr>
        <w:spacing w:before="0" w:after="0" w:line="240" w:lineRule="auto"/>
      </w:pPr>
      <w:r>
        <w:separator/>
      </w:r>
    </w:p>
  </w:endnote>
  <w:endnote w:type="continuationSeparator" w:id="0">
    <w:p w:rsidR="00587045" w:rsidRDefault="0058704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045" w:rsidRDefault="00587045" w:rsidP="00C6554A">
      <w:pPr>
        <w:spacing w:before="0" w:after="0" w:line="240" w:lineRule="auto"/>
      </w:pPr>
      <w:r>
        <w:separator/>
      </w:r>
    </w:p>
  </w:footnote>
  <w:footnote w:type="continuationSeparator" w:id="0">
    <w:p w:rsidR="00587045" w:rsidRDefault="0058704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45"/>
    <w:rsid w:val="000640FE"/>
    <w:rsid w:val="002554CD"/>
    <w:rsid w:val="00293B83"/>
    <w:rsid w:val="002B4294"/>
    <w:rsid w:val="00333D0D"/>
    <w:rsid w:val="004C049F"/>
    <w:rsid w:val="005000E2"/>
    <w:rsid w:val="00587045"/>
    <w:rsid w:val="005A659F"/>
    <w:rsid w:val="006A3CE7"/>
    <w:rsid w:val="00715845"/>
    <w:rsid w:val="0091049D"/>
    <w:rsid w:val="00991DE7"/>
    <w:rsid w:val="00A25E98"/>
    <w:rsid w:val="00C6554A"/>
    <w:rsid w:val="00D66E89"/>
    <w:rsid w:val="00D945DB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5EDB5E-6F34-4A70-90E4-BD7D0420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Spacing">
    <w:name w:val="No Spacing"/>
    <w:link w:val="NoSpacingChar"/>
    <w:uiPriority w:val="1"/>
    <w:qFormat/>
    <w:rsid w:val="00715845"/>
    <w:pPr>
      <w:spacing w:before="0" w:after="0" w:line="240" w:lineRule="auto"/>
    </w:pPr>
    <w:rPr>
      <w:rFonts w:eastAsiaTheme="minorEastAsia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715845"/>
    <w:rPr>
      <w:rFonts w:eastAsiaTheme="minorEastAsia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manPc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3F3C8-0B2B-4389-9350-3B888F256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56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sai karnati</dc:creator>
  <cp:keywords/>
  <dc:description/>
  <cp:lastModifiedBy>yashaswi sai karnati</cp:lastModifiedBy>
  <cp:revision>5</cp:revision>
  <dcterms:created xsi:type="dcterms:W3CDTF">2017-06-22T17:17:00Z</dcterms:created>
  <dcterms:modified xsi:type="dcterms:W3CDTF">2017-06-22T18:23:00Z</dcterms:modified>
</cp:coreProperties>
</file>